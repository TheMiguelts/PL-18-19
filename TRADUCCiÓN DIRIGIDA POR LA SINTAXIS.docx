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E8B" w:rsidRPr="00CB064E" w:rsidRDefault="003E7E8B" w:rsidP="003E7E8B">
      <w:pPr>
        <w:pStyle w:val="TitlePage"/>
        <w:spacing w:line="360" w:lineRule="auto"/>
        <w:rPr>
          <w:caps/>
          <w:sz w:val="48"/>
          <w:szCs w:val="48"/>
          <w:lang w:val="es-ES"/>
        </w:rPr>
      </w:pPr>
      <w:r>
        <w:rPr>
          <w:caps/>
          <w:sz w:val="48"/>
          <w:szCs w:val="48"/>
          <w:lang w:val="es-ES"/>
        </w:rPr>
        <w:t>TRADUCCiÓN DIRIGIDA POR LA SINTAXIS</w:t>
      </w:r>
    </w:p>
    <w:p w:rsidR="00013794" w:rsidRDefault="00013794" w:rsidP="00013794">
      <w:pPr>
        <w:pStyle w:val="TitlePage"/>
        <w:spacing w:line="360" w:lineRule="auto"/>
        <w:rPr>
          <w:lang w:val="es-ES"/>
        </w:rPr>
      </w:pPr>
    </w:p>
    <w:p w:rsidR="00013794" w:rsidRDefault="00013794" w:rsidP="00013794">
      <w:pPr>
        <w:pStyle w:val="TitlePage"/>
        <w:spacing w:line="360" w:lineRule="auto"/>
        <w:rPr>
          <w:lang w:val="es-ES"/>
        </w:rPr>
      </w:pPr>
    </w:p>
    <w:p w:rsidR="00013794" w:rsidRDefault="00013794" w:rsidP="00013794">
      <w:pPr>
        <w:pStyle w:val="TitlePage"/>
        <w:spacing w:line="360" w:lineRule="auto"/>
        <w:rPr>
          <w:lang w:val="es-ES"/>
        </w:rPr>
      </w:pPr>
    </w:p>
    <w:p w:rsidR="00013794" w:rsidRDefault="00013794" w:rsidP="00013794">
      <w:pPr>
        <w:pStyle w:val="TitlePage"/>
        <w:spacing w:line="360" w:lineRule="auto"/>
        <w:rPr>
          <w:lang w:val="es-ES"/>
        </w:rPr>
      </w:pPr>
    </w:p>
    <w:p w:rsidR="00013794" w:rsidRDefault="004014E8" w:rsidP="00013794">
      <w:pPr>
        <w:pStyle w:val="TitlePage"/>
        <w:spacing w:line="360" w:lineRule="auto"/>
        <w:rPr>
          <w:caps/>
          <w:lang w:val="es-ES"/>
        </w:rPr>
      </w:pPr>
      <w:r>
        <w:rPr>
          <w:caps/>
          <w:lang w:val="es-ES"/>
        </w:rPr>
        <w:t xml:space="preserve">Grado en ingEniería informática </w:t>
      </w:r>
    </w:p>
    <w:p w:rsidR="00013794" w:rsidRDefault="00013794" w:rsidP="00013794">
      <w:pPr>
        <w:pStyle w:val="TitlePage"/>
        <w:spacing w:line="360" w:lineRule="auto"/>
        <w:rPr>
          <w:caps/>
          <w:lang w:val="es-ES"/>
        </w:rPr>
      </w:pPr>
    </w:p>
    <w:p w:rsidR="003E7E8B" w:rsidRDefault="003E7E8B" w:rsidP="003E7E8B">
      <w:pPr>
        <w:pStyle w:val="TitlePage"/>
        <w:spacing w:line="360" w:lineRule="auto"/>
        <w:rPr>
          <w:caps/>
          <w:lang w:val="es-ES"/>
        </w:rPr>
      </w:pPr>
      <w:r>
        <w:rPr>
          <w:caps/>
          <w:lang w:val="es-ES"/>
        </w:rPr>
        <w:t>PROCESADORES DE LENGUAJES 18-19</w:t>
      </w:r>
    </w:p>
    <w:p w:rsidR="00013794" w:rsidRDefault="00013794" w:rsidP="00013794">
      <w:pPr>
        <w:pStyle w:val="TitlePage"/>
        <w:spacing w:line="360" w:lineRule="auto"/>
        <w:rPr>
          <w:lang w:val="es-ES"/>
        </w:rPr>
      </w:pPr>
    </w:p>
    <w:p w:rsidR="004014E8" w:rsidRDefault="004014E8" w:rsidP="00013794">
      <w:pPr>
        <w:pStyle w:val="TitlePage"/>
        <w:spacing w:line="360" w:lineRule="auto"/>
      </w:pPr>
    </w:p>
    <w:p w:rsidR="004014E8" w:rsidRDefault="004014E8" w:rsidP="00013794">
      <w:pPr>
        <w:pStyle w:val="TitlePage"/>
        <w:spacing w:line="360" w:lineRule="auto"/>
      </w:pPr>
    </w:p>
    <w:p w:rsidR="004014E8" w:rsidRDefault="004014E8" w:rsidP="00013794">
      <w:pPr>
        <w:pStyle w:val="TitlePage"/>
        <w:spacing w:line="360" w:lineRule="auto"/>
      </w:pPr>
    </w:p>
    <w:p w:rsidR="00013794" w:rsidRDefault="004014E8" w:rsidP="00013794">
      <w:pPr>
        <w:pStyle w:val="TitlePage"/>
        <w:spacing w:line="360" w:lineRule="auto"/>
      </w:pPr>
      <w:r w:rsidRPr="001E1D86">
        <w:rPr>
          <w:noProof/>
          <w:lang w:val="es-ES" w:eastAsia="es-ES"/>
        </w:rPr>
        <w:drawing>
          <wp:inline distT="0" distB="0" distL="0" distR="0">
            <wp:extent cx="1638300" cy="1981200"/>
            <wp:effectExtent l="0" t="0" r="0" b="0"/>
            <wp:docPr id="1" name="Imagen 1" descr="Escudo URJ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 URJC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94" w:rsidRDefault="00013794" w:rsidP="00013794">
      <w:pPr>
        <w:pStyle w:val="TitlePage"/>
        <w:spacing w:line="360" w:lineRule="auto"/>
        <w:rPr>
          <w:lang w:val="es-ES"/>
        </w:rPr>
      </w:pPr>
    </w:p>
    <w:p w:rsidR="00013794" w:rsidRDefault="00013794" w:rsidP="00013794">
      <w:pPr>
        <w:pStyle w:val="TitlePage"/>
        <w:spacing w:line="360" w:lineRule="auto"/>
        <w:rPr>
          <w:lang w:val="es-ES"/>
        </w:rPr>
      </w:pPr>
    </w:p>
    <w:p w:rsidR="003E7E8B" w:rsidRDefault="003E7E8B" w:rsidP="004014E8">
      <w:pPr>
        <w:pStyle w:val="TitlePage"/>
        <w:spacing w:line="360" w:lineRule="auto"/>
        <w:jc w:val="left"/>
        <w:rPr>
          <w:lang w:val="es-ES"/>
        </w:rPr>
      </w:pPr>
    </w:p>
    <w:p w:rsidR="003E7E8B" w:rsidRDefault="003E7E8B" w:rsidP="004014E8">
      <w:pPr>
        <w:pStyle w:val="TitlePage"/>
        <w:spacing w:line="360" w:lineRule="auto"/>
        <w:jc w:val="left"/>
        <w:rPr>
          <w:rFonts w:asciiTheme="minorHAnsi" w:hAnsiTheme="minorHAnsi" w:cstheme="minorHAnsi"/>
          <w:caps/>
          <w:lang w:val="es-ES"/>
        </w:rPr>
      </w:pPr>
    </w:p>
    <w:p w:rsidR="004014E8" w:rsidRPr="004014E8" w:rsidRDefault="004014E8" w:rsidP="004014E8">
      <w:pPr>
        <w:pStyle w:val="TitlePage"/>
        <w:spacing w:line="360" w:lineRule="auto"/>
        <w:jc w:val="left"/>
        <w:rPr>
          <w:rFonts w:asciiTheme="minorHAnsi" w:hAnsiTheme="minorHAnsi" w:cstheme="minorHAnsi"/>
          <w:caps/>
          <w:lang w:val="es-ES"/>
        </w:rPr>
      </w:pPr>
      <w:r w:rsidRPr="004014E8">
        <w:rPr>
          <w:rFonts w:asciiTheme="minorHAnsi" w:hAnsiTheme="minorHAnsi" w:cstheme="minorHAnsi"/>
          <w:caps/>
          <w:lang w:val="es-ES"/>
        </w:rPr>
        <w:t>Autores:</w:t>
      </w:r>
    </w:p>
    <w:p w:rsidR="003E7E8B" w:rsidRPr="003E7E8B" w:rsidRDefault="004014E8" w:rsidP="004014E8">
      <w:pPr>
        <w:pStyle w:val="TitlePage"/>
        <w:spacing w:line="360" w:lineRule="auto"/>
        <w:jc w:val="left"/>
        <w:rPr>
          <w:rFonts w:asciiTheme="minorHAnsi" w:hAnsiTheme="minorHAnsi" w:cstheme="minorHAnsi"/>
          <w:color w:val="000000"/>
          <w:szCs w:val="24"/>
          <w:lang w:val="es-ES"/>
        </w:rPr>
      </w:pPr>
      <w:r>
        <w:rPr>
          <w:caps/>
          <w:lang w:val="es-ES"/>
        </w:rPr>
        <w:tab/>
      </w:r>
      <w:r w:rsidRPr="003E7E8B">
        <w:rPr>
          <w:rFonts w:asciiTheme="minorHAnsi" w:hAnsiTheme="minorHAnsi" w:cstheme="minorHAnsi"/>
          <w:color w:val="000000"/>
          <w:szCs w:val="24"/>
          <w:lang w:val="es-ES"/>
        </w:rPr>
        <w:t xml:space="preserve">Miguel </w:t>
      </w:r>
      <w:proofErr w:type="spellStart"/>
      <w:r w:rsidRPr="003E7E8B">
        <w:rPr>
          <w:rFonts w:asciiTheme="minorHAnsi" w:hAnsiTheme="minorHAnsi" w:cstheme="minorHAnsi"/>
          <w:color w:val="000000"/>
          <w:szCs w:val="24"/>
          <w:lang w:val="es-ES"/>
        </w:rPr>
        <w:t>Taranilla</w:t>
      </w:r>
      <w:proofErr w:type="spellEnd"/>
      <w:r w:rsidRPr="003E7E8B">
        <w:rPr>
          <w:rFonts w:asciiTheme="minorHAnsi" w:hAnsiTheme="minorHAnsi" w:cstheme="minorHAnsi"/>
          <w:color w:val="000000"/>
          <w:szCs w:val="24"/>
          <w:lang w:val="es-ES"/>
        </w:rPr>
        <w:t xml:space="preserve"> de los Santos</w:t>
      </w:r>
    </w:p>
    <w:p w:rsidR="004014E8" w:rsidRPr="003E7E8B" w:rsidRDefault="004014E8" w:rsidP="004014E8">
      <w:pPr>
        <w:pStyle w:val="TitlePage"/>
        <w:spacing w:line="360" w:lineRule="auto"/>
        <w:jc w:val="left"/>
        <w:rPr>
          <w:rFonts w:asciiTheme="minorHAnsi" w:hAnsiTheme="minorHAnsi" w:cstheme="minorHAnsi"/>
          <w:color w:val="000000"/>
          <w:szCs w:val="24"/>
          <w:lang w:val="es-ES"/>
        </w:rPr>
      </w:pPr>
      <w:r w:rsidRPr="003E7E8B">
        <w:rPr>
          <w:rFonts w:asciiTheme="minorHAnsi" w:hAnsiTheme="minorHAnsi" w:cstheme="minorHAnsi"/>
          <w:color w:val="000000"/>
          <w:szCs w:val="24"/>
          <w:lang w:val="es-ES"/>
        </w:rPr>
        <w:tab/>
      </w:r>
      <w:r w:rsidR="003E7E8B">
        <w:rPr>
          <w:rFonts w:asciiTheme="minorHAnsi" w:hAnsiTheme="minorHAnsi" w:cstheme="minorHAnsi"/>
          <w:color w:val="000000"/>
          <w:szCs w:val="24"/>
          <w:lang w:val="es-ES"/>
        </w:rPr>
        <w:t>Sergio Hernández Domínguez</w:t>
      </w:r>
      <w:r w:rsidRPr="003E7E8B">
        <w:rPr>
          <w:rFonts w:asciiTheme="minorHAnsi" w:hAnsiTheme="minorHAnsi" w:cstheme="minorHAnsi"/>
          <w:color w:val="000000"/>
          <w:szCs w:val="24"/>
          <w:lang w:val="es-ES"/>
        </w:rPr>
        <w:t xml:space="preserve"> </w:t>
      </w:r>
    </w:p>
    <w:p w:rsidR="003E7E8B" w:rsidRPr="00BB5CE5" w:rsidRDefault="004014E8" w:rsidP="004014E8">
      <w:pPr>
        <w:pStyle w:val="TitlePage"/>
        <w:spacing w:line="360" w:lineRule="auto"/>
        <w:jc w:val="left"/>
        <w:rPr>
          <w:rFonts w:asciiTheme="minorHAnsi" w:hAnsiTheme="minorHAnsi" w:cstheme="minorHAnsi"/>
          <w:color w:val="000000"/>
          <w:szCs w:val="24"/>
          <w:lang w:val="es-ES"/>
        </w:rPr>
      </w:pPr>
      <w:r w:rsidRPr="003E7E8B">
        <w:rPr>
          <w:rFonts w:asciiTheme="minorHAnsi" w:hAnsiTheme="minorHAnsi" w:cstheme="minorHAnsi"/>
          <w:color w:val="000000"/>
          <w:szCs w:val="24"/>
          <w:lang w:val="es-ES"/>
        </w:rPr>
        <w:tab/>
      </w:r>
      <w:r w:rsidR="003E7E8B">
        <w:rPr>
          <w:rFonts w:asciiTheme="minorHAnsi" w:hAnsiTheme="minorHAnsi" w:cstheme="minorHAnsi"/>
          <w:color w:val="000000"/>
          <w:szCs w:val="24"/>
          <w:lang w:val="es-ES"/>
        </w:rPr>
        <w:t>Borja Martín Alonso</w:t>
      </w:r>
    </w:p>
    <w:p w:rsidR="00BB5CE5" w:rsidRPr="003E7E8B" w:rsidRDefault="00CB064E" w:rsidP="00CB064E">
      <w:pPr>
        <w:pStyle w:val="TitlePage"/>
        <w:spacing w:line="360" w:lineRule="auto"/>
        <w:ind w:firstLine="0"/>
        <w:jc w:val="left"/>
        <w:rPr>
          <w:b/>
          <w:sz w:val="32"/>
          <w:lang w:val="es-ES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350520</wp:posOffset>
                </wp:positionV>
                <wp:extent cx="5473700" cy="0"/>
                <wp:effectExtent l="0" t="0" r="1270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DBCFA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7.6pt" to="432.95pt,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 w:rsidR="004014E8" w:rsidRPr="003E7E8B">
        <w:rPr>
          <w:b/>
          <w:sz w:val="32"/>
          <w:lang w:val="es-ES"/>
        </w:rPr>
        <w:t>ÍNDICE</w:t>
      </w:r>
    </w:p>
    <w:p w:rsidR="00CB064E" w:rsidRPr="003E7E8B" w:rsidRDefault="00CB064E" w:rsidP="004014E8">
      <w:pPr>
        <w:pStyle w:val="TitlePage"/>
        <w:spacing w:line="360" w:lineRule="auto"/>
        <w:jc w:val="left"/>
        <w:rPr>
          <w:b/>
          <w:sz w:val="32"/>
          <w:szCs w:val="20"/>
          <w:lang w:val="es-ES"/>
        </w:rPr>
      </w:pPr>
    </w:p>
    <w:p w:rsidR="00CB064E" w:rsidRPr="003E7E8B" w:rsidRDefault="003E7E8B" w:rsidP="004014E8">
      <w:pPr>
        <w:pStyle w:val="TitlePage"/>
        <w:spacing w:line="360" w:lineRule="auto"/>
        <w:jc w:val="left"/>
        <w:rPr>
          <w:rFonts w:asciiTheme="minorHAnsi" w:hAnsiTheme="minorHAnsi"/>
          <w:b/>
          <w:sz w:val="32"/>
          <w:szCs w:val="20"/>
          <w:lang w:val="es-ES"/>
        </w:rPr>
      </w:pPr>
      <w:r>
        <w:rPr>
          <w:rFonts w:asciiTheme="minorHAnsi" w:hAnsiTheme="minorHAnsi"/>
          <w:b/>
          <w:sz w:val="32"/>
          <w:szCs w:val="20"/>
          <w:lang w:val="es-ES"/>
        </w:rPr>
        <w:t>Introducción</w:t>
      </w:r>
      <w:r w:rsidR="00CB064E" w:rsidRPr="003E7E8B">
        <w:rPr>
          <w:rFonts w:asciiTheme="minorHAnsi" w:hAnsiTheme="minorHAnsi"/>
          <w:b/>
          <w:sz w:val="32"/>
          <w:szCs w:val="20"/>
          <w:lang w:val="es-ES"/>
        </w:rPr>
        <w:t>………………………………………………………………………1</w:t>
      </w:r>
    </w:p>
    <w:p w:rsidR="00CB064E" w:rsidRPr="003E7E8B" w:rsidRDefault="003E7E8B" w:rsidP="00CB064E">
      <w:pPr>
        <w:pStyle w:val="TitlePage"/>
        <w:spacing w:line="360" w:lineRule="auto"/>
        <w:jc w:val="left"/>
        <w:rPr>
          <w:rFonts w:asciiTheme="minorHAnsi" w:hAnsiTheme="minorHAnsi"/>
          <w:b/>
          <w:sz w:val="32"/>
          <w:szCs w:val="20"/>
          <w:lang w:val="es-ES"/>
        </w:rPr>
      </w:pPr>
      <w:r>
        <w:rPr>
          <w:rFonts w:asciiTheme="minorHAnsi" w:hAnsiTheme="minorHAnsi"/>
          <w:b/>
          <w:sz w:val="32"/>
          <w:szCs w:val="20"/>
          <w:lang w:val="es-ES"/>
        </w:rPr>
        <w:t>Desarrollo de la práctica</w:t>
      </w:r>
      <w:r w:rsidRPr="003E7E8B">
        <w:rPr>
          <w:rFonts w:asciiTheme="minorHAnsi" w:hAnsiTheme="minorHAnsi"/>
          <w:b/>
          <w:sz w:val="32"/>
          <w:szCs w:val="20"/>
          <w:lang w:val="es-ES"/>
        </w:rPr>
        <w:t>…</w:t>
      </w:r>
      <w:proofErr w:type="gramStart"/>
      <w:r w:rsidR="00CB064E" w:rsidRPr="003E7E8B">
        <w:rPr>
          <w:rFonts w:asciiTheme="minorHAnsi" w:hAnsiTheme="minorHAnsi"/>
          <w:b/>
          <w:sz w:val="32"/>
          <w:szCs w:val="20"/>
          <w:lang w:val="es-ES"/>
        </w:rPr>
        <w:t>……</w:t>
      </w:r>
      <w:r>
        <w:rPr>
          <w:rFonts w:asciiTheme="minorHAnsi" w:hAnsiTheme="minorHAnsi"/>
          <w:b/>
          <w:sz w:val="32"/>
          <w:szCs w:val="20"/>
          <w:lang w:val="es-ES"/>
        </w:rPr>
        <w:t>.</w:t>
      </w:r>
      <w:proofErr w:type="gramEnd"/>
      <w:r w:rsidR="00CB064E" w:rsidRPr="003E7E8B">
        <w:rPr>
          <w:rFonts w:asciiTheme="minorHAnsi" w:hAnsiTheme="minorHAnsi"/>
          <w:b/>
          <w:sz w:val="32"/>
          <w:szCs w:val="20"/>
          <w:lang w:val="es-ES"/>
        </w:rPr>
        <w:t>……………………………………………2</w:t>
      </w:r>
    </w:p>
    <w:p w:rsidR="00CB064E" w:rsidRPr="003E7E8B" w:rsidRDefault="003E7E8B" w:rsidP="00CB064E">
      <w:pPr>
        <w:pStyle w:val="TitlePage"/>
        <w:spacing w:line="360" w:lineRule="auto"/>
        <w:jc w:val="left"/>
        <w:rPr>
          <w:rFonts w:asciiTheme="minorHAnsi" w:hAnsiTheme="minorHAnsi"/>
          <w:b/>
          <w:sz w:val="32"/>
          <w:szCs w:val="20"/>
          <w:lang w:val="es-ES"/>
        </w:rPr>
      </w:pPr>
      <w:r>
        <w:rPr>
          <w:rFonts w:asciiTheme="minorHAnsi" w:hAnsiTheme="minorHAnsi"/>
          <w:b/>
          <w:sz w:val="32"/>
          <w:szCs w:val="20"/>
          <w:lang w:val="es-ES"/>
        </w:rPr>
        <w:t>Conclusión</w:t>
      </w:r>
      <w:r w:rsidR="00CB064E" w:rsidRPr="003E7E8B">
        <w:rPr>
          <w:rFonts w:asciiTheme="minorHAnsi" w:hAnsiTheme="minorHAnsi"/>
          <w:b/>
          <w:sz w:val="32"/>
          <w:szCs w:val="20"/>
          <w:lang w:val="es-ES"/>
        </w:rPr>
        <w:t>…………………………………………………………………………3</w:t>
      </w:r>
    </w:p>
    <w:p w:rsidR="00CB064E" w:rsidRPr="003E7E8B" w:rsidRDefault="00CB064E" w:rsidP="00CB064E">
      <w:pPr>
        <w:pStyle w:val="TitlePage"/>
        <w:spacing w:line="360" w:lineRule="auto"/>
        <w:jc w:val="left"/>
        <w:rPr>
          <w:rFonts w:asciiTheme="minorHAnsi" w:hAnsiTheme="minorHAnsi"/>
          <w:b/>
          <w:sz w:val="32"/>
          <w:szCs w:val="20"/>
          <w:lang w:val="es-ES"/>
        </w:rPr>
      </w:pPr>
    </w:p>
    <w:p w:rsidR="00CB064E" w:rsidRPr="003E7E8B" w:rsidRDefault="00CB064E" w:rsidP="004014E8">
      <w:pPr>
        <w:pStyle w:val="TitlePage"/>
        <w:spacing w:line="360" w:lineRule="auto"/>
        <w:jc w:val="left"/>
        <w:rPr>
          <w:rFonts w:asciiTheme="minorHAnsi" w:hAnsiTheme="minorHAnsi"/>
          <w:b/>
          <w:sz w:val="32"/>
          <w:szCs w:val="20"/>
          <w:lang w:val="es-ES"/>
        </w:rPr>
      </w:pPr>
    </w:p>
    <w:p w:rsidR="00013794" w:rsidRPr="00CB064E" w:rsidRDefault="003E7E8B" w:rsidP="004014E8">
      <w:pPr>
        <w:shd w:val="clear" w:color="auto" w:fill="D9D9D9"/>
        <w:autoSpaceDE w:val="0"/>
        <w:autoSpaceDN w:val="0"/>
        <w:adjustRightInd w:val="0"/>
        <w:spacing w:before="200" w:line="276" w:lineRule="auto"/>
        <w:ind w:left="709" w:hanging="709"/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 w:rsidR="003E7E8B" w:rsidRDefault="003E7E8B" w:rsidP="004014E8">
      <w:pPr>
        <w:spacing w:before="200" w:line="276" w:lineRule="auto"/>
        <w:ind w:left="709" w:hanging="709"/>
      </w:pPr>
      <w:r>
        <w:t>El objetivo de esta segunda parte de la práctica era el desarrollo de la traducción dirigida por</w:t>
      </w:r>
    </w:p>
    <w:p w:rsidR="004014E8" w:rsidRDefault="003E7E8B" w:rsidP="004014E8">
      <w:pPr>
        <w:spacing w:before="200" w:line="276" w:lineRule="auto"/>
        <w:ind w:left="709" w:hanging="709"/>
      </w:pPr>
      <w:r>
        <w:t>la sintaxis, partiendo de los analizadores léxico y sintácticos ha sido posible completarlo para lograr la funcionalidad esperada de este procesador de lenguaje</w:t>
      </w:r>
      <w:r w:rsidR="00BF1773">
        <w:t>.</w:t>
      </w:r>
    </w:p>
    <w:p w:rsidR="00BF1773" w:rsidRDefault="00BF1773" w:rsidP="004014E8">
      <w:pPr>
        <w:spacing w:before="200" w:line="276" w:lineRule="auto"/>
        <w:ind w:left="709" w:hanging="709"/>
      </w:pPr>
      <w:r>
        <w:t>Ante un mensaje de entrada, escrito en el lenguaje Pascal, este analizador recibe, entiende, y procesa el mencionado lenguaje para poder actuar en consecuencia y devolvernos ese mismo código en C.</w:t>
      </w:r>
    </w:p>
    <w:p w:rsidR="00BF1773" w:rsidRDefault="00BF1773" w:rsidP="004014E8">
      <w:pPr>
        <w:spacing w:before="200" w:line="276" w:lineRule="auto"/>
        <w:ind w:left="709" w:hanging="709"/>
      </w:pPr>
    </w:p>
    <w:p w:rsidR="00CB064E" w:rsidRDefault="00CB064E" w:rsidP="004014E8">
      <w:pPr>
        <w:spacing w:before="200" w:line="276" w:lineRule="auto"/>
        <w:ind w:left="709" w:hanging="709"/>
      </w:pPr>
    </w:p>
    <w:p w:rsidR="00013794" w:rsidRPr="00CB064E" w:rsidRDefault="003E7E8B" w:rsidP="00FF62BC">
      <w:pPr>
        <w:shd w:val="clear" w:color="auto" w:fill="D9D9D9"/>
        <w:autoSpaceDE w:val="0"/>
        <w:autoSpaceDN w:val="0"/>
        <w:adjustRightInd w:val="0"/>
        <w:spacing w:before="200" w:line="276" w:lineRule="auto"/>
        <w:ind w:left="709" w:hanging="709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</w:t>
      </w:r>
      <w:proofErr w:type="spellEnd"/>
      <w:r>
        <w:rPr>
          <w:b/>
          <w:sz w:val="28"/>
          <w:szCs w:val="28"/>
        </w:rPr>
        <w:t>xplicación del desarrollo de la práctica</w:t>
      </w:r>
    </w:p>
    <w:p w:rsidR="004014E8" w:rsidRDefault="00BF1773" w:rsidP="004014E8">
      <w:pPr>
        <w:spacing w:before="200" w:line="276" w:lineRule="auto"/>
        <w:ind w:left="709" w:hanging="709"/>
      </w:pPr>
      <w:r>
        <w:t xml:space="preserve">ANALIZADOR LÉXICO: Explicar la funcionalidad del léxico, </w:t>
      </w:r>
      <w:proofErr w:type="spellStart"/>
      <w:r>
        <w:t>Tokens</w:t>
      </w:r>
      <w:proofErr w:type="spellEnd"/>
      <w:r>
        <w:t xml:space="preserve"> y demás</w:t>
      </w:r>
    </w:p>
    <w:p w:rsidR="00BF1773" w:rsidRDefault="00BF1773" w:rsidP="004014E8">
      <w:pPr>
        <w:spacing w:before="200" w:line="276" w:lineRule="auto"/>
        <w:ind w:left="709" w:hanging="709"/>
      </w:pPr>
      <w:r>
        <w:t xml:space="preserve">ANALIZADOR SINTÁCTICO: </w:t>
      </w:r>
      <w:proofErr w:type="spellStart"/>
      <w:r>
        <w:t>Grmática</w:t>
      </w:r>
      <w:proofErr w:type="spellEnd"/>
      <w:r>
        <w:t>, símbolos terminales, no terminales, y conexión con el léxico</w:t>
      </w:r>
    </w:p>
    <w:p w:rsidR="00BF1773" w:rsidRPr="003E7E8B" w:rsidRDefault="00BF1773" w:rsidP="004014E8">
      <w:pPr>
        <w:spacing w:before="200" w:line="276" w:lineRule="auto"/>
        <w:ind w:left="709" w:hanging="709"/>
      </w:pPr>
      <w:r>
        <w:t xml:space="preserve">TRADUCCIÓN DIRIGIDA POR LA SINTAXIS: Explicación del árbol, DDS/ </w:t>
      </w:r>
      <w:proofErr w:type="gramStart"/>
      <w:r>
        <w:t>EDT ,</w:t>
      </w:r>
      <w:proofErr w:type="gramEnd"/>
      <w:r>
        <w:t xml:space="preserve"> clases usadas…</w:t>
      </w:r>
    </w:p>
    <w:p w:rsidR="004F11E5" w:rsidRPr="004F11E5" w:rsidRDefault="003E7E8B" w:rsidP="004F11E5">
      <w:pPr>
        <w:shd w:val="clear" w:color="auto" w:fill="D9D9D9"/>
        <w:autoSpaceDE w:val="0"/>
        <w:autoSpaceDN w:val="0"/>
        <w:adjustRightInd w:val="0"/>
        <w:spacing w:before="200" w:line="276" w:lineRule="auto"/>
        <w:ind w:left="709" w:hanging="709"/>
        <w:rPr>
          <w:b/>
          <w:sz w:val="28"/>
          <w:szCs w:val="28"/>
        </w:rPr>
      </w:pPr>
      <w:r>
        <w:rPr>
          <w:b/>
          <w:sz w:val="28"/>
          <w:szCs w:val="28"/>
        </w:rPr>
        <w:t>Conclusión</w:t>
      </w:r>
    </w:p>
    <w:p w:rsidR="004F11E5" w:rsidRDefault="004F11E5" w:rsidP="004F11E5">
      <w:pPr>
        <w:spacing w:before="240" w:line="276" w:lineRule="auto"/>
      </w:pPr>
      <w:bookmarkStart w:id="0" w:name="_GoBack"/>
      <w:bookmarkEnd w:id="0"/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Default="00CB064E" w:rsidP="00FF62BC">
      <w:pPr>
        <w:spacing w:before="240" w:line="276" w:lineRule="auto"/>
        <w:ind w:left="709" w:hanging="709"/>
      </w:pPr>
    </w:p>
    <w:p w:rsidR="00CB064E" w:rsidRPr="00FF62BC" w:rsidRDefault="00CB064E" w:rsidP="00FF62BC">
      <w:pPr>
        <w:spacing w:before="240" w:line="276" w:lineRule="auto"/>
        <w:ind w:left="709" w:hanging="709"/>
      </w:pPr>
    </w:p>
    <w:sectPr w:rsidR="00CB064E" w:rsidRPr="00FF62BC" w:rsidSect="00CB064E">
      <w:footerReference w:type="even" r:id="rId9"/>
      <w:footerReference w:type="default" r:id="rId10"/>
      <w:pgSz w:w="11906" w:h="16838"/>
      <w:pgMar w:top="2268" w:right="1701" w:bottom="1701" w:left="1701" w:header="709" w:footer="130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672" w:rsidRDefault="00930672">
      <w:r>
        <w:separator/>
      </w:r>
    </w:p>
  </w:endnote>
  <w:endnote w:type="continuationSeparator" w:id="0">
    <w:p w:rsidR="00930672" w:rsidRDefault="0093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4036814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B5CE5" w:rsidRDefault="00BB5CE5" w:rsidP="00594D0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B5CE5" w:rsidRDefault="00BB5CE5" w:rsidP="00BB5CE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CE5" w:rsidRDefault="00BB5CE5" w:rsidP="00BB5CE5">
    <w:pPr>
      <w:pStyle w:val="Piedepgina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672" w:rsidRDefault="00930672">
      <w:r>
        <w:separator/>
      </w:r>
    </w:p>
  </w:footnote>
  <w:footnote w:type="continuationSeparator" w:id="0">
    <w:p w:rsidR="00930672" w:rsidRDefault="00930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3299"/>
    <w:multiLevelType w:val="multilevel"/>
    <w:tmpl w:val="D460186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sz w:val="24"/>
        <w:szCs w:val="32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313FA7"/>
    <w:multiLevelType w:val="hybridMultilevel"/>
    <w:tmpl w:val="44CEE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4B80"/>
    <w:multiLevelType w:val="hybridMultilevel"/>
    <w:tmpl w:val="5EDA42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43387"/>
    <w:multiLevelType w:val="hybridMultilevel"/>
    <w:tmpl w:val="1ACC4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111E"/>
    <w:multiLevelType w:val="hybridMultilevel"/>
    <w:tmpl w:val="A790BB76"/>
    <w:lvl w:ilvl="0" w:tplc="0C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16AE38CD"/>
    <w:multiLevelType w:val="hybridMultilevel"/>
    <w:tmpl w:val="B2D42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44C32"/>
    <w:multiLevelType w:val="hybridMultilevel"/>
    <w:tmpl w:val="AA8AE8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F444E2"/>
    <w:multiLevelType w:val="multilevel"/>
    <w:tmpl w:val="85D018D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22731B"/>
    <w:multiLevelType w:val="hybridMultilevel"/>
    <w:tmpl w:val="3F340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A5371"/>
    <w:multiLevelType w:val="hybridMultilevel"/>
    <w:tmpl w:val="C30AF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E4607"/>
    <w:multiLevelType w:val="hybridMultilevel"/>
    <w:tmpl w:val="D0C6B6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C750A"/>
    <w:multiLevelType w:val="hybridMultilevel"/>
    <w:tmpl w:val="C39CE2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51480"/>
    <w:multiLevelType w:val="hybridMultilevel"/>
    <w:tmpl w:val="49303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C0F4B"/>
    <w:multiLevelType w:val="hybridMultilevel"/>
    <w:tmpl w:val="BD003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C713F"/>
    <w:multiLevelType w:val="hybridMultilevel"/>
    <w:tmpl w:val="9048A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317B2"/>
    <w:multiLevelType w:val="hybridMultilevel"/>
    <w:tmpl w:val="3856CB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E68AC0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9168B4"/>
    <w:multiLevelType w:val="hybridMultilevel"/>
    <w:tmpl w:val="332A2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E57ED"/>
    <w:multiLevelType w:val="multilevel"/>
    <w:tmpl w:val="BD00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27C55A9"/>
    <w:multiLevelType w:val="hybridMultilevel"/>
    <w:tmpl w:val="07024A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7770C2"/>
    <w:multiLevelType w:val="hybridMultilevel"/>
    <w:tmpl w:val="25C45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556E1"/>
    <w:multiLevelType w:val="hybridMultilevel"/>
    <w:tmpl w:val="5AA61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E040A"/>
    <w:multiLevelType w:val="hybridMultilevel"/>
    <w:tmpl w:val="D0C6B6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60261"/>
    <w:multiLevelType w:val="hybridMultilevel"/>
    <w:tmpl w:val="CF08D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1"/>
  </w:num>
  <w:num w:numId="4">
    <w:abstractNumId w:val="7"/>
  </w:num>
  <w:num w:numId="5">
    <w:abstractNumId w:val="21"/>
  </w:num>
  <w:num w:numId="6">
    <w:abstractNumId w:val="12"/>
  </w:num>
  <w:num w:numId="7">
    <w:abstractNumId w:val="15"/>
  </w:num>
  <w:num w:numId="8">
    <w:abstractNumId w:val="6"/>
  </w:num>
  <w:num w:numId="9">
    <w:abstractNumId w:val="14"/>
  </w:num>
  <w:num w:numId="10">
    <w:abstractNumId w:val="2"/>
  </w:num>
  <w:num w:numId="11">
    <w:abstractNumId w:val="9"/>
  </w:num>
  <w:num w:numId="12">
    <w:abstractNumId w:val="17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8"/>
  </w:num>
  <w:num w:numId="17">
    <w:abstractNumId w:val="16"/>
  </w:num>
  <w:num w:numId="18">
    <w:abstractNumId w:val="22"/>
  </w:num>
  <w:num w:numId="19">
    <w:abstractNumId w:val="13"/>
  </w:num>
  <w:num w:numId="20">
    <w:abstractNumId w:val="3"/>
  </w:num>
  <w:num w:numId="21">
    <w:abstractNumId w:val="8"/>
  </w:num>
  <w:num w:numId="22">
    <w:abstractNumId w:val="5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8B"/>
    <w:rsid w:val="00004297"/>
    <w:rsid w:val="00011CED"/>
    <w:rsid w:val="00013794"/>
    <w:rsid w:val="00021AA2"/>
    <w:rsid w:val="00021FA3"/>
    <w:rsid w:val="000612E6"/>
    <w:rsid w:val="000624B7"/>
    <w:rsid w:val="00071C92"/>
    <w:rsid w:val="00071E54"/>
    <w:rsid w:val="00076E6F"/>
    <w:rsid w:val="00081012"/>
    <w:rsid w:val="00081210"/>
    <w:rsid w:val="00083977"/>
    <w:rsid w:val="000923D6"/>
    <w:rsid w:val="000A28BF"/>
    <w:rsid w:val="000C3824"/>
    <w:rsid w:val="000E070D"/>
    <w:rsid w:val="000E581F"/>
    <w:rsid w:val="000F2180"/>
    <w:rsid w:val="00103E45"/>
    <w:rsid w:val="00113213"/>
    <w:rsid w:val="001175C4"/>
    <w:rsid w:val="00121449"/>
    <w:rsid w:val="00135973"/>
    <w:rsid w:val="00136471"/>
    <w:rsid w:val="00145759"/>
    <w:rsid w:val="00152C42"/>
    <w:rsid w:val="00161096"/>
    <w:rsid w:val="00164CC6"/>
    <w:rsid w:val="001739EC"/>
    <w:rsid w:val="001814A9"/>
    <w:rsid w:val="001A23BB"/>
    <w:rsid w:val="001A3371"/>
    <w:rsid w:val="001B24AD"/>
    <w:rsid w:val="001C2640"/>
    <w:rsid w:val="001C7398"/>
    <w:rsid w:val="001C7B75"/>
    <w:rsid w:val="001D14F7"/>
    <w:rsid w:val="001E1D86"/>
    <w:rsid w:val="00215D4E"/>
    <w:rsid w:val="002537D4"/>
    <w:rsid w:val="00260563"/>
    <w:rsid w:val="00265BB1"/>
    <w:rsid w:val="0027226B"/>
    <w:rsid w:val="00283FC7"/>
    <w:rsid w:val="00290A92"/>
    <w:rsid w:val="002E39C7"/>
    <w:rsid w:val="00304803"/>
    <w:rsid w:val="00306F08"/>
    <w:rsid w:val="003315F9"/>
    <w:rsid w:val="00331EC7"/>
    <w:rsid w:val="003327CF"/>
    <w:rsid w:val="00335191"/>
    <w:rsid w:val="003360DB"/>
    <w:rsid w:val="00337181"/>
    <w:rsid w:val="003500CD"/>
    <w:rsid w:val="003512A5"/>
    <w:rsid w:val="003855FD"/>
    <w:rsid w:val="003964D6"/>
    <w:rsid w:val="003A1234"/>
    <w:rsid w:val="003A4E3B"/>
    <w:rsid w:val="003D5961"/>
    <w:rsid w:val="003E65D8"/>
    <w:rsid w:val="003E7E8B"/>
    <w:rsid w:val="004014E8"/>
    <w:rsid w:val="00406D65"/>
    <w:rsid w:val="00416E33"/>
    <w:rsid w:val="00433554"/>
    <w:rsid w:val="00444F99"/>
    <w:rsid w:val="00456707"/>
    <w:rsid w:val="0046172E"/>
    <w:rsid w:val="00462A7F"/>
    <w:rsid w:val="00484274"/>
    <w:rsid w:val="00485C39"/>
    <w:rsid w:val="004865AE"/>
    <w:rsid w:val="00486B6A"/>
    <w:rsid w:val="004909C8"/>
    <w:rsid w:val="00493484"/>
    <w:rsid w:val="004968BF"/>
    <w:rsid w:val="004A4230"/>
    <w:rsid w:val="004B1624"/>
    <w:rsid w:val="004B207C"/>
    <w:rsid w:val="004C0EFD"/>
    <w:rsid w:val="004D2A99"/>
    <w:rsid w:val="004E0C4D"/>
    <w:rsid w:val="004F11E5"/>
    <w:rsid w:val="00522F3C"/>
    <w:rsid w:val="005249ED"/>
    <w:rsid w:val="00537442"/>
    <w:rsid w:val="005723A8"/>
    <w:rsid w:val="00584475"/>
    <w:rsid w:val="005D5372"/>
    <w:rsid w:val="005D57EA"/>
    <w:rsid w:val="005D682A"/>
    <w:rsid w:val="00602573"/>
    <w:rsid w:val="00606466"/>
    <w:rsid w:val="00610944"/>
    <w:rsid w:val="00612E42"/>
    <w:rsid w:val="0061309D"/>
    <w:rsid w:val="006164F3"/>
    <w:rsid w:val="0062745D"/>
    <w:rsid w:val="006306C1"/>
    <w:rsid w:val="00640960"/>
    <w:rsid w:val="00641ED5"/>
    <w:rsid w:val="00650870"/>
    <w:rsid w:val="0068089C"/>
    <w:rsid w:val="00690620"/>
    <w:rsid w:val="006B410B"/>
    <w:rsid w:val="006C13E8"/>
    <w:rsid w:val="006C1917"/>
    <w:rsid w:val="006D416D"/>
    <w:rsid w:val="006D56A7"/>
    <w:rsid w:val="006E0DE1"/>
    <w:rsid w:val="006F1484"/>
    <w:rsid w:val="006F6CE1"/>
    <w:rsid w:val="00700CD4"/>
    <w:rsid w:val="007217BC"/>
    <w:rsid w:val="0074536C"/>
    <w:rsid w:val="00747FDE"/>
    <w:rsid w:val="00750DCE"/>
    <w:rsid w:val="00773D23"/>
    <w:rsid w:val="007768E7"/>
    <w:rsid w:val="00780410"/>
    <w:rsid w:val="00781358"/>
    <w:rsid w:val="00781A9D"/>
    <w:rsid w:val="007954AD"/>
    <w:rsid w:val="00797CD6"/>
    <w:rsid w:val="007C05BD"/>
    <w:rsid w:val="007C26B1"/>
    <w:rsid w:val="007C38A6"/>
    <w:rsid w:val="007D0972"/>
    <w:rsid w:val="007E608D"/>
    <w:rsid w:val="008016C8"/>
    <w:rsid w:val="008050A7"/>
    <w:rsid w:val="00805921"/>
    <w:rsid w:val="00814B8D"/>
    <w:rsid w:val="008333A6"/>
    <w:rsid w:val="008606DA"/>
    <w:rsid w:val="00864D5D"/>
    <w:rsid w:val="00866629"/>
    <w:rsid w:val="00880FA6"/>
    <w:rsid w:val="00892F36"/>
    <w:rsid w:val="008964E2"/>
    <w:rsid w:val="008B5120"/>
    <w:rsid w:val="008B7DDB"/>
    <w:rsid w:val="008D3344"/>
    <w:rsid w:val="008E3DF9"/>
    <w:rsid w:val="00901283"/>
    <w:rsid w:val="00907846"/>
    <w:rsid w:val="0091047D"/>
    <w:rsid w:val="009131B9"/>
    <w:rsid w:val="00930672"/>
    <w:rsid w:val="009619DC"/>
    <w:rsid w:val="00971028"/>
    <w:rsid w:val="00991B06"/>
    <w:rsid w:val="009B06AD"/>
    <w:rsid w:val="009B6EE2"/>
    <w:rsid w:val="009E4FF8"/>
    <w:rsid w:val="00A03A20"/>
    <w:rsid w:val="00A04FB6"/>
    <w:rsid w:val="00A11926"/>
    <w:rsid w:val="00A20F7D"/>
    <w:rsid w:val="00A475CA"/>
    <w:rsid w:val="00A55FB6"/>
    <w:rsid w:val="00A64F05"/>
    <w:rsid w:val="00A92916"/>
    <w:rsid w:val="00A96790"/>
    <w:rsid w:val="00AB43E4"/>
    <w:rsid w:val="00AB463B"/>
    <w:rsid w:val="00AD42A8"/>
    <w:rsid w:val="00AD6790"/>
    <w:rsid w:val="00AF7A9E"/>
    <w:rsid w:val="00B1197D"/>
    <w:rsid w:val="00B1602D"/>
    <w:rsid w:val="00B16293"/>
    <w:rsid w:val="00B22F55"/>
    <w:rsid w:val="00B26D80"/>
    <w:rsid w:val="00B46197"/>
    <w:rsid w:val="00B877EF"/>
    <w:rsid w:val="00B90004"/>
    <w:rsid w:val="00B94F70"/>
    <w:rsid w:val="00BB0AAD"/>
    <w:rsid w:val="00BB4E94"/>
    <w:rsid w:val="00BB5CE5"/>
    <w:rsid w:val="00BD26E2"/>
    <w:rsid w:val="00BF1773"/>
    <w:rsid w:val="00BF6A6D"/>
    <w:rsid w:val="00C14BB7"/>
    <w:rsid w:val="00C15D00"/>
    <w:rsid w:val="00C23F13"/>
    <w:rsid w:val="00C46C6B"/>
    <w:rsid w:val="00C54CEB"/>
    <w:rsid w:val="00CB064E"/>
    <w:rsid w:val="00CB1725"/>
    <w:rsid w:val="00CB1F94"/>
    <w:rsid w:val="00CC6196"/>
    <w:rsid w:val="00CE47C3"/>
    <w:rsid w:val="00CE7FFE"/>
    <w:rsid w:val="00D04234"/>
    <w:rsid w:val="00D07E44"/>
    <w:rsid w:val="00D20D64"/>
    <w:rsid w:val="00D23DEE"/>
    <w:rsid w:val="00D30605"/>
    <w:rsid w:val="00D470DF"/>
    <w:rsid w:val="00D65B75"/>
    <w:rsid w:val="00D80797"/>
    <w:rsid w:val="00D9055C"/>
    <w:rsid w:val="00D91A68"/>
    <w:rsid w:val="00D9241E"/>
    <w:rsid w:val="00D92B30"/>
    <w:rsid w:val="00D966F9"/>
    <w:rsid w:val="00DA35EC"/>
    <w:rsid w:val="00DB2B26"/>
    <w:rsid w:val="00DC7776"/>
    <w:rsid w:val="00DE1E68"/>
    <w:rsid w:val="00DF3C7B"/>
    <w:rsid w:val="00E11EF6"/>
    <w:rsid w:val="00E274F2"/>
    <w:rsid w:val="00E514ED"/>
    <w:rsid w:val="00E60F95"/>
    <w:rsid w:val="00E676DC"/>
    <w:rsid w:val="00E67765"/>
    <w:rsid w:val="00E7542D"/>
    <w:rsid w:val="00E9060E"/>
    <w:rsid w:val="00E96E32"/>
    <w:rsid w:val="00EB0A79"/>
    <w:rsid w:val="00EE132F"/>
    <w:rsid w:val="00EE41B3"/>
    <w:rsid w:val="00EF6667"/>
    <w:rsid w:val="00F2373D"/>
    <w:rsid w:val="00F271EB"/>
    <w:rsid w:val="00F40A8B"/>
    <w:rsid w:val="00F555D9"/>
    <w:rsid w:val="00F55C16"/>
    <w:rsid w:val="00F56077"/>
    <w:rsid w:val="00F5761D"/>
    <w:rsid w:val="00F70EF8"/>
    <w:rsid w:val="00F733CE"/>
    <w:rsid w:val="00F90496"/>
    <w:rsid w:val="00F95A03"/>
    <w:rsid w:val="00FA073F"/>
    <w:rsid w:val="00FD2CE4"/>
    <w:rsid w:val="00FE359E"/>
    <w:rsid w:val="00FF476B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328E2"/>
  <w15:chartTrackingRefBased/>
  <w15:docId w15:val="{55E0A2D0-3C85-7C49-BCDA-977CEA35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_tradnl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E5"/>
  </w:style>
  <w:style w:type="paragraph" w:styleId="Ttulo1">
    <w:name w:val="heading 1"/>
    <w:basedOn w:val="Normal"/>
    <w:next w:val="Normal"/>
    <w:link w:val="Ttulo1Car"/>
    <w:uiPriority w:val="9"/>
    <w:qFormat/>
    <w:rsid w:val="00BB5CE5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5CE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5CE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5CE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5CE5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B5CE5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5CE5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5CE5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5CE5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04FB6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A04FB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04FB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NECATexto">
    <w:name w:val="ANECA Texto"/>
    <w:basedOn w:val="Normal"/>
    <w:rsid w:val="00C54CEB"/>
    <w:pPr>
      <w:spacing w:before="100" w:after="100"/>
      <w:ind w:right="-34"/>
      <w:jc w:val="both"/>
    </w:pPr>
    <w:rPr>
      <w:rFonts w:ascii="Verdana" w:hAnsi="Verdana" w:cs="Arial"/>
      <w:iCs/>
      <w:sz w:val="20"/>
      <w:szCs w:val="20"/>
    </w:rPr>
  </w:style>
  <w:style w:type="table" w:styleId="Tablaconcuadrcula">
    <w:name w:val="Table Grid"/>
    <w:basedOn w:val="Tablanormal"/>
    <w:rsid w:val="00C54CEB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5CE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E39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E39C7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rsid w:val="00EB0A79"/>
    <w:rPr>
      <w:color w:val="0000FF"/>
      <w:u w:val="single"/>
    </w:rPr>
  </w:style>
  <w:style w:type="character" w:styleId="Refdecomentario">
    <w:name w:val="annotation reference"/>
    <w:semiHidden/>
    <w:rsid w:val="00CB1725"/>
    <w:rPr>
      <w:sz w:val="16"/>
      <w:szCs w:val="16"/>
    </w:rPr>
  </w:style>
  <w:style w:type="paragraph" w:styleId="Textocomentario">
    <w:name w:val="annotation text"/>
    <w:basedOn w:val="Normal"/>
    <w:semiHidden/>
    <w:rsid w:val="00CB17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B1725"/>
    <w:rPr>
      <w:b/>
      <w:bCs/>
    </w:rPr>
  </w:style>
  <w:style w:type="paragraph" w:styleId="Textodeglobo">
    <w:name w:val="Balloon Text"/>
    <w:basedOn w:val="Normal"/>
    <w:semiHidden/>
    <w:rsid w:val="00CB1725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BB5CE5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Ttulo2Car">
    <w:name w:val="Título 2 Car"/>
    <w:link w:val="Ttulo2"/>
    <w:uiPriority w:val="9"/>
    <w:semiHidden/>
    <w:rsid w:val="00BB5CE5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Ttulo3Car">
    <w:name w:val="Título 3 Car"/>
    <w:link w:val="Ttulo3"/>
    <w:uiPriority w:val="9"/>
    <w:semiHidden/>
    <w:rsid w:val="00BB5CE5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BB5CE5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"/>
    <w:semiHidden/>
    <w:rsid w:val="00BB5CE5"/>
    <w:rPr>
      <w:rFonts w:ascii="Cambria" w:eastAsia="Times New Roman" w:hAnsi="Cambria" w:cs="Times New Roman"/>
      <w:color w:val="4F81BD"/>
    </w:rPr>
  </w:style>
  <w:style w:type="character" w:customStyle="1" w:styleId="Ttulo6Car">
    <w:name w:val="Título 6 Car"/>
    <w:link w:val="Ttulo6"/>
    <w:uiPriority w:val="9"/>
    <w:rsid w:val="00BB5CE5"/>
    <w:rPr>
      <w:rFonts w:ascii="Cambria" w:eastAsia="Times New Roman" w:hAnsi="Cambria" w:cs="Times New Roman"/>
      <w:i/>
      <w:iCs/>
      <w:color w:val="4F81BD"/>
    </w:rPr>
  </w:style>
  <w:style w:type="character" w:customStyle="1" w:styleId="Ttulo7Car">
    <w:name w:val="Título 7 Car"/>
    <w:link w:val="Ttulo7"/>
    <w:uiPriority w:val="9"/>
    <w:semiHidden/>
    <w:rsid w:val="00BB5CE5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tulo8Car">
    <w:name w:val="Título 8 Car"/>
    <w:link w:val="Ttulo8"/>
    <w:uiPriority w:val="9"/>
    <w:semiHidden/>
    <w:rsid w:val="00BB5CE5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BB5CE5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customStyle="1" w:styleId="TitlePage">
    <w:name w:val="Title Page"/>
    <w:rsid w:val="00013794"/>
    <w:pPr>
      <w:jc w:val="center"/>
    </w:pPr>
    <w:rPr>
      <w:rFonts w:ascii="Times New Roman" w:eastAsia="Times New Roman" w:hAnsi="Times New Roman"/>
      <w:sz w:val="24"/>
      <w:lang w:val="en-US" w:eastAsia="en-US"/>
    </w:rPr>
  </w:style>
  <w:style w:type="paragraph" w:customStyle="1" w:styleId="TitlePageRightAlign">
    <w:name w:val="Title Page Right Align"/>
    <w:basedOn w:val="TitlePage"/>
    <w:rsid w:val="00013794"/>
    <w:pPr>
      <w:jc w:val="right"/>
    </w:pPr>
  </w:style>
  <w:style w:type="paragraph" w:styleId="NormalWeb">
    <w:name w:val="Normal (Web)"/>
    <w:basedOn w:val="Normal"/>
    <w:uiPriority w:val="99"/>
    <w:semiHidden/>
    <w:unhideWhenUsed/>
    <w:rsid w:val="00462A7F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rsid w:val="004A4230"/>
    <w:rPr>
      <w:color w:val="80008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B5CE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5CE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10"/>
    <w:rsid w:val="00BB5CE5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CE5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SubttuloCar">
    <w:name w:val="Subtítulo Car"/>
    <w:link w:val="Subttulo"/>
    <w:uiPriority w:val="11"/>
    <w:rsid w:val="00BB5CE5"/>
    <w:rPr>
      <w:rFonts w:ascii="Calibri"/>
      <w:i/>
      <w:iCs/>
      <w:sz w:val="24"/>
      <w:szCs w:val="24"/>
    </w:rPr>
  </w:style>
  <w:style w:type="character" w:styleId="Textoennegrita">
    <w:name w:val="Strong"/>
    <w:uiPriority w:val="22"/>
    <w:qFormat/>
    <w:rsid w:val="00BB5CE5"/>
    <w:rPr>
      <w:b/>
      <w:bCs/>
      <w:spacing w:val="0"/>
    </w:rPr>
  </w:style>
  <w:style w:type="character" w:styleId="nfasis">
    <w:name w:val="Emphasis"/>
    <w:uiPriority w:val="20"/>
    <w:qFormat/>
    <w:rsid w:val="00BB5CE5"/>
    <w:rPr>
      <w:b/>
      <w:bCs/>
      <w:i/>
      <w:iCs/>
      <w:color w:val="5A5A5A"/>
    </w:rPr>
  </w:style>
  <w:style w:type="paragraph" w:styleId="Sinespaciado">
    <w:name w:val="No Spacing"/>
    <w:basedOn w:val="Normal"/>
    <w:link w:val="SinespaciadoCar"/>
    <w:uiPriority w:val="1"/>
    <w:qFormat/>
    <w:rsid w:val="00BB5CE5"/>
    <w:pPr>
      <w:ind w:firstLine="0"/>
    </w:pPr>
  </w:style>
  <w:style w:type="character" w:customStyle="1" w:styleId="SinespaciadoCar">
    <w:name w:val="Sin espaciado Car"/>
    <w:link w:val="Sinespaciado"/>
    <w:uiPriority w:val="1"/>
    <w:rsid w:val="00BB5CE5"/>
  </w:style>
  <w:style w:type="paragraph" w:styleId="Cita">
    <w:name w:val="Quote"/>
    <w:basedOn w:val="Normal"/>
    <w:next w:val="Normal"/>
    <w:link w:val="CitaCar"/>
    <w:uiPriority w:val="29"/>
    <w:qFormat/>
    <w:rsid w:val="00BB5CE5"/>
    <w:rPr>
      <w:rFonts w:ascii="Cambria" w:eastAsia="Times New Roman" w:hAnsi="Cambria" w:cs="Times New Roman"/>
      <w:i/>
      <w:iCs/>
      <w:color w:val="5A5A5A"/>
    </w:rPr>
  </w:style>
  <w:style w:type="character" w:customStyle="1" w:styleId="CitaCar">
    <w:name w:val="Cita Car"/>
    <w:link w:val="Cita"/>
    <w:uiPriority w:val="29"/>
    <w:rsid w:val="00BB5CE5"/>
    <w:rPr>
      <w:rFonts w:ascii="Cambria" w:eastAsia="Times New Roman" w:hAnsi="Cambria" w:cs="Times New Roman"/>
      <w:i/>
      <w:iCs/>
      <w:color w:val="5A5A5A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CE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 w:val="24"/>
      <w:szCs w:val="24"/>
    </w:rPr>
  </w:style>
  <w:style w:type="character" w:customStyle="1" w:styleId="CitadestacadaCar">
    <w:name w:val="Cita destacada Car"/>
    <w:link w:val="Citadestacada"/>
    <w:uiPriority w:val="30"/>
    <w:rsid w:val="00BB5CE5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nfasissutil">
    <w:name w:val="Subtle Emphasis"/>
    <w:uiPriority w:val="19"/>
    <w:qFormat/>
    <w:rsid w:val="00BB5CE5"/>
    <w:rPr>
      <w:i/>
      <w:iCs/>
      <w:color w:val="5A5A5A"/>
    </w:rPr>
  </w:style>
  <w:style w:type="character" w:styleId="nfasisintenso">
    <w:name w:val="Intense Emphasis"/>
    <w:uiPriority w:val="21"/>
    <w:qFormat/>
    <w:rsid w:val="00BB5CE5"/>
    <w:rPr>
      <w:b/>
      <w:bCs/>
      <w:i/>
      <w:iCs/>
      <w:color w:val="4F81BD"/>
      <w:sz w:val="22"/>
      <w:szCs w:val="22"/>
    </w:rPr>
  </w:style>
  <w:style w:type="character" w:styleId="Referenciasutil">
    <w:name w:val="Subtle Reference"/>
    <w:uiPriority w:val="31"/>
    <w:qFormat/>
    <w:rsid w:val="00BB5CE5"/>
    <w:rPr>
      <w:color w:val="auto"/>
      <w:u w:val="single" w:color="9BBB59"/>
    </w:rPr>
  </w:style>
  <w:style w:type="character" w:styleId="Referenciaintensa">
    <w:name w:val="Intense Reference"/>
    <w:uiPriority w:val="32"/>
    <w:qFormat/>
    <w:rsid w:val="00BB5CE5"/>
    <w:rPr>
      <w:b/>
      <w:bCs/>
      <w:color w:val="76923C"/>
      <w:u w:val="single" w:color="9BBB59"/>
    </w:rPr>
  </w:style>
  <w:style w:type="character" w:styleId="Ttulodellibro">
    <w:name w:val="Book Title"/>
    <w:uiPriority w:val="33"/>
    <w:qFormat/>
    <w:rsid w:val="00BB5CE5"/>
    <w:rPr>
      <w:rFonts w:ascii="Cambria" w:eastAsia="Times New Roman" w:hAnsi="Cambria" w:cs="Times New Roman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5CE5"/>
    <w:pPr>
      <w:outlineLvl w:val="9"/>
    </w:pPr>
  </w:style>
  <w:style w:type="character" w:styleId="Nmerodepgina">
    <w:name w:val="page number"/>
    <w:basedOn w:val="Fuentedeprrafopredeter"/>
    <w:uiPriority w:val="99"/>
    <w:semiHidden/>
    <w:unhideWhenUsed/>
    <w:rsid w:val="00BB5CE5"/>
  </w:style>
  <w:style w:type="table" w:styleId="Tablaconcuadrculaclara">
    <w:name w:val="Grid Table Light"/>
    <w:basedOn w:val="Tablanormal"/>
    <w:uiPriority w:val="40"/>
    <w:rsid w:val="00CB06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CB06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B06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B06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B06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taranilla/Desktop/Miguel/UNI/ASIGNATURAS/Tercero/PL/18-19/Plantilla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28035-535F-AF46-9581-88ECC2C0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memoria.dotx</Template>
  <TotalTime>13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Miguel Taranilla De Los Santos</cp:lastModifiedBy>
  <cp:revision>2</cp:revision>
  <cp:lastPrinted>2014-05-23T07:21:00Z</cp:lastPrinted>
  <dcterms:created xsi:type="dcterms:W3CDTF">2019-06-22T10:07:00Z</dcterms:created>
  <dcterms:modified xsi:type="dcterms:W3CDTF">2019-06-22T10:24:00Z</dcterms:modified>
</cp:coreProperties>
</file>